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247"/>
        <w:gridCol w:w="4247"/>
      </w:tblGrid>
      <w:tr w:rsidR="00045C0D" w:rsidRPr="00807C2A">
        <w:tc>
          <w:tcPr>
            <w:tcW w:w="4247" w:type="dxa"/>
          </w:tcPr>
          <w:p w:rsidR="00045C0D" w:rsidRPr="00807C2A" w:rsidRDefault="00045C0D" w:rsidP="00807C2A">
            <w:pPr>
              <w:spacing w:after="0" w:line="240" w:lineRule="auto"/>
            </w:pPr>
            <w:r w:rsidRPr="00807C2A">
              <w:t>Nome Caso de Uso</w:t>
            </w:r>
          </w:p>
        </w:tc>
        <w:tc>
          <w:tcPr>
            <w:tcW w:w="4247" w:type="dxa"/>
          </w:tcPr>
          <w:p w:rsidR="00045C0D" w:rsidRPr="00807C2A" w:rsidRDefault="00045C0D" w:rsidP="00807C2A">
            <w:pPr>
              <w:spacing w:after="0" w:line="240" w:lineRule="auto"/>
            </w:pPr>
            <w:r>
              <w:t>Gerar Relatórios</w:t>
            </w:r>
          </w:p>
        </w:tc>
      </w:tr>
      <w:tr w:rsidR="00045C0D" w:rsidRPr="00807C2A">
        <w:tc>
          <w:tcPr>
            <w:tcW w:w="4247" w:type="dxa"/>
          </w:tcPr>
          <w:p w:rsidR="00045C0D" w:rsidRPr="00807C2A" w:rsidRDefault="00045C0D" w:rsidP="00807C2A">
            <w:pPr>
              <w:spacing w:after="0" w:line="240" w:lineRule="auto"/>
            </w:pPr>
            <w:r w:rsidRPr="00807C2A">
              <w:t>Ator Principal</w:t>
            </w:r>
          </w:p>
        </w:tc>
        <w:tc>
          <w:tcPr>
            <w:tcW w:w="4247" w:type="dxa"/>
          </w:tcPr>
          <w:p w:rsidR="00045C0D" w:rsidRPr="00807C2A" w:rsidRDefault="00045C0D" w:rsidP="00807C2A">
            <w:pPr>
              <w:spacing w:after="0" w:line="240" w:lineRule="auto"/>
            </w:pPr>
            <w:r w:rsidRPr="00807C2A">
              <w:t>ADM_Global</w:t>
            </w:r>
          </w:p>
        </w:tc>
      </w:tr>
      <w:tr w:rsidR="00045C0D" w:rsidRPr="00807C2A">
        <w:tc>
          <w:tcPr>
            <w:tcW w:w="4247" w:type="dxa"/>
          </w:tcPr>
          <w:p w:rsidR="00045C0D" w:rsidRPr="00807C2A" w:rsidRDefault="00045C0D" w:rsidP="00807C2A">
            <w:pPr>
              <w:spacing w:after="0" w:line="240" w:lineRule="auto"/>
            </w:pPr>
          </w:p>
        </w:tc>
        <w:tc>
          <w:tcPr>
            <w:tcW w:w="4247" w:type="dxa"/>
          </w:tcPr>
          <w:p w:rsidR="00045C0D" w:rsidRPr="00807C2A" w:rsidRDefault="00045C0D" w:rsidP="00807C2A">
            <w:pPr>
              <w:spacing w:after="0" w:line="240" w:lineRule="auto"/>
            </w:pPr>
          </w:p>
        </w:tc>
      </w:tr>
      <w:tr w:rsidR="00045C0D" w:rsidRPr="00807C2A">
        <w:tc>
          <w:tcPr>
            <w:tcW w:w="4247" w:type="dxa"/>
          </w:tcPr>
          <w:p w:rsidR="00045C0D" w:rsidRPr="00807C2A" w:rsidRDefault="00045C0D" w:rsidP="00807C2A">
            <w:pPr>
              <w:spacing w:after="0" w:line="240" w:lineRule="auto"/>
            </w:pPr>
            <w:r w:rsidRPr="00807C2A">
              <w:t>Ações do Ator</w:t>
            </w:r>
          </w:p>
        </w:tc>
        <w:tc>
          <w:tcPr>
            <w:tcW w:w="4247" w:type="dxa"/>
          </w:tcPr>
          <w:p w:rsidR="00045C0D" w:rsidRPr="00807C2A" w:rsidRDefault="00045C0D" w:rsidP="00807C2A">
            <w:pPr>
              <w:spacing w:after="0" w:line="240" w:lineRule="auto"/>
            </w:pPr>
            <w:r w:rsidRPr="00807C2A">
              <w:t>Ações do Sistema</w:t>
            </w:r>
          </w:p>
        </w:tc>
      </w:tr>
      <w:tr w:rsidR="00045C0D" w:rsidRPr="00807C2A">
        <w:tc>
          <w:tcPr>
            <w:tcW w:w="4247" w:type="dxa"/>
          </w:tcPr>
          <w:p w:rsidR="00045C0D" w:rsidRPr="00807C2A" w:rsidRDefault="00045C0D" w:rsidP="00807C2A">
            <w:pPr>
              <w:spacing w:after="0" w:line="240" w:lineRule="auto"/>
            </w:pPr>
            <w:r w:rsidRPr="00807C2A">
              <w:t>1º O ADM_Global acessa o menu “</w:t>
            </w:r>
            <w:r>
              <w:t>Relatórios</w:t>
            </w:r>
            <w:r w:rsidRPr="00807C2A">
              <w:t xml:space="preserve">” e </w:t>
            </w:r>
            <w:r>
              <w:t>em seguida o sub menu “Gerar Relatórios”</w:t>
            </w:r>
            <w:r w:rsidRPr="00807C2A">
              <w:t xml:space="preserve"> </w:t>
            </w:r>
          </w:p>
        </w:tc>
        <w:tc>
          <w:tcPr>
            <w:tcW w:w="4247" w:type="dxa"/>
          </w:tcPr>
          <w:p w:rsidR="00045C0D" w:rsidRPr="00807C2A" w:rsidRDefault="00045C0D" w:rsidP="00807C2A">
            <w:pPr>
              <w:spacing w:after="0" w:line="240" w:lineRule="auto"/>
            </w:pPr>
            <w:r w:rsidRPr="00807C2A">
              <w:t>2º O Sistema mostra a tela de “</w:t>
            </w:r>
            <w:r>
              <w:t>Geração de Relatórios” exibindo a opção de seleção entre Global (Geral) e Local (Filiais). O Sistema mantém a tela bloqueada enquanto não for escolhida a opção.</w:t>
            </w:r>
          </w:p>
        </w:tc>
      </w:tr>
      <w:tr w:rsidR="00045C0D" w:rsidRPr="00807C2A">
        <w:tc>
          <w:tcPr>
            <w:tcW w:w="4247" w:type="dxa"/>
          </w:tcPr>
          <w:p w:rsidR="00045C0D" w:rsidRPr="00807C2A" w:rsidRDefault="00045C0D" w:rsidP="00807C2A">
            <w:pPr>
              <w:spacing w:after="0" w:line="240" w:lineRule="auto"/>
            </w:pPr>
            <w:r>
              <w:t>3º GERAR RELATÓRIOS</w:t>
            </w:r>
            <w:r w:rsidRPr="00807C2A">
              <w:t xml:space="preserve"> – O AMD_Global </w:t>
            </w:r>
            <w:r>
              <w:t>escolhe</w:t>
            </w:r>
            <w:r w:rsidRPr="00807C2A">
              <w:t xml:space="preserve"> </w:t>
            </w:r>
            <w:r>
              <w:t xml:space="preserve">a opção e clica no botão </w:t>
            </w:r>
            <w:r w:rsidRPr="00807C2A">
              <w:t>“</w:t>
            </w:r>
            <w:r>
              <w:t>gerar</w:t>
            </w:r>
            <w:r w:rsidRPr="00807C2A">
              <w:t>”</w:t>
            </w:r>
          </w:p>
        </w:tc>
        <w:tc>
          <w:tcPr>
            <w:tcW w:w="4247" w:type="dxa"/>
          </w:tcPr>
          <w:p w:rsidR="00045C0D" w:rsidRPr="00807C2A" w:rsidRDefault="00045C0D" w:rsidP="00807C2A">
            <w:pPr>
              <w:spacing w:after="0" w:line="240" w:lineRule="auto"/>
              <w:rPr>
                <w:rFonts w:ascii="Arial" w:hAnsi="Arial" w:cs="Arial"/>
              </w:rPr>
            </w:pPr>
            <w:r w:rsidRPr="00807C2A">
              <w:t>4º A tela do Sistema desbloqueia liberando o preenchimento dos campos</w:t>
            </w:r>
            <w:r>
              <w:t>.</w:t>
            </w:r>
          </w:p>
        </w:tc>
      </w:tr>
      <w:tr w:rsidR="00045C0D" w:rsidRPr="00807C2A">
        <w:tc>
          <w:tcPr>
            <w:tcW w:w="4247" w:type="dxa"/>
          </w:tcPr>
          <w:p w:rsidR="00045C0D" w:rsidRPr="00807C2A" w:rsidRDefault="00045C0D" w:rsidP="00807C2A">
            <w:pPr>
              <w:spacing w:after="0" w:line="240" w:lineRule="auto"/>
            </w:pPr>
            <w:r w:rsidRPr="00807C2A">
              <w:t xml:space="preserve">5º O ADM_Global preenche os </w:t>
            </w:r>
            <w:r>
              <w:t>campos e depois clica em “GERAR</w:t>
            </w:r>
            <w:r w:rsidRPr="00807C2A">
              <w:t xml:space="preserve">” ou “CANCELAR” </w:t>
            </w:r>
          </w:p>
        </w:tc>
        <w:tc>
          <w:tcPr>
            <w:tcW w:w="4247" w:type="dxa"/>
          </w:tcPr>
          <w:p w:rsidR="00045C0D" w:rsidRPr="00807C2A" w:rsidRDefault="00045C0D" w:rsidP="00807C2A">
            <w:pPr>
              <w:spacing w:after="0" w:line="240" w:lineRule="auto"/>
            </w:pPr>
            <w:r>
              <w:t xml:space="preserve">6º O Sistema gera o relatório de acordo com os parâmetros escolhidos pelo </w:t>
            </w:r>
            <w:r w:rsidRPr="00807C2A">
              <w:t>ADM_Global</w:t>
            </w:r>
            <w:r>
              <w:t>.</w:t>
            </w:r>
          </w:p>
        </w:tc>
      </w:tr>
      <w:tr w:rsidR="00045C0D" w:rsidRPr="00807C2A">
        <w:tc>
          <w:tcPr>
            <w:tcW w:w="4247" w:type="dxa"/>
          </w:tcPr>
          <w:p w:rsidR="00045C0D" w:rsidRPr="00807C2A" w:rsidRDefault="00045C0D" w:rsidP="00807C2A">
            <w:pPr>
              <w:spacing w:after="0" w:line="240" w:lineRule="auto"/>
            </w:pPr>
            <w:r>
              <w:t xml:space="preserve">6º GERAR – Após ter iniciado opreenchimento dos campos </w:t>
            </w:r>
            <w:r w:rsidRPr="00807C2A">
              <w:t>o ADM_Global clica em “SALVAR”</w:t>
            </w:r>
          </w:p>
        </w:tc>
        <w:tc>
          <w:tcPr>
            <w:tcW w:w="4247" w:type="dxa"/>
          </w:tcPr>
          <w:p w:rsidR="00045C0D" w:rsidRPr="00807C2A" w:rsidRDefault="00045C0D" w:rsidP="00807C2A">
            <w:pPr>
              <w:spacing w:after="0" w:line="240" w:lineRule="auto"/>
            </w:pPr>
            <w:r w:rsidRPr="00807C2A">
              <w:t>7º O Sistema inicia o processo de validação dos campos do formulário e havendo alguma inconsistência, mostra uma mensagem na tela informando a necessidade de verificar a entrada de dados. Caso a validação tenha sido bem sucedida o Sistema pede a confirmação ao ADM_</w:t>
            </w:r>
            <w:r>
              <w:t>Global e confirmando, a geração do relatório</w:t>
            </w:r>
            <w:r w:rsidRPr="00807C2A">
              <w:t xml:space="preserve"> é realizada e a tela volta a ser bloqueada</w:t>
            </w:r>
          </w:p>
        </w:tc>
      </w:tr>
    </w:tbl>
    <w:p w:rsidR="00045C0D" w:rsidRDefault="00045C0D"/>
    <w:sectPr w:rsidR="00045C0D" w:rsidSect="00612C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B11FF"/>
    <w:multiLevelType w:val="hybridMultilevel"/>
    <w:tmpl w:val="8C1C79A6"/>
    <w:lvl w:ilvl="0" w:tplc="34F2AED2">
      <w:start w:val="1"/>
      <w:numFmt w:val="decimal"/>
      <w:lvlText w:val="%1"/>
      <w:lvlJc w:val="left"/>
      <w:pPr>
        <w:ind w:left="720" w:hanging="360"/>
      </w:pPr>
      <w:rPr>
        <w:rFonts w:ascii="Calibri" w:eastAsia="Times New Roman" w:hAnsi="Calibri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34F08"/>
    <w:multiLevelType w:val="hybridMultilevel"/>
    <w:tmpl w:val="ACF48F96"/>
    <w:lvl w:ilvl="0" w:tplc="53F44E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40DED"/>
    <w:multiLevelType w:val="hybridMultilevel"/>
    <w:tmpl w:val="BD367748"/>
    <w:lvl w:ilvl="0" w:tplc="7F08EAB0">
      <w:start w:val="1"/>
      <w:numFmt w:val="decimal"/>
      <w:lvlText w:val="%1-"/>
      <w:lvlJc w:val="left"/>
      <w:pPr>
        <w:ind w:left="720" w:hanging="360"/>
      </w:pPr>
      <w:rPr>
        <w:rFonts w:ascii="Calibri" w:eastAsia="Times New Roman" w:hAnsi="Calibri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3D3541"/>
    <w:multiLevelType w:val="hybridMultilevel"/>
    <w:tmpl w:val="9FA86A2C"/>
    <w:lvl w:ilvl="0" w:tplc="28CA4D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C4407"/>
    <w:rsid w:val="00045C0D"/>
    <w:rsid w:val="00313A1E"/>
    <w:rsid w:val="00336461"/>
    <w:rsid w:val="003D7724"/>
    <w:rsid w:val="00480320"/>
    <w:rsid w:val="004E67E2"/>
    <w:rsid w:val="00522A54"/>
    <w:rsid w:val="005E42B1"/>
    <w:rsid w:val="00612C75"/>
    <w:rsid w:val="007F2394"/>
    <w:rsid w:val="00807C2A"/>
    <w:rsid w:val="008C4407"/>
    <w:rsid w:val="009707F8"/>
    <w:rsid w:val="00BB2195"/>
    <w:rsid w:val="00BE5866"/>
    <w:rsid w:val="00E64871"/>
    <w:rsid w:val="00ED1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C75"/>
    <w:pPr>
      <w:spacing w:after="160" w:line="259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13A1E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313A1E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872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1</Pages>
  <Words>176</Words>
  <Characters>953</Characters>
  <Application>Microsoft Office Outlook</Application>
  <DocSecurity>0</DocSecurity>
  <Lines>0</Lines>
  <Paragraphs>0</Paragraphs>
  <ScaleCrop>false</ScaleCrop>
  <Company>HSVP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Caso de Uso</dc:title>
  <dc:subject/>
  <dc:creator>Moyses Neto</dc:creator>
  <cp:keywords/>
  <dc:description/>
  <cp:lastModifiedBy>faturamento.est02</cp:lastModifiedBy>
  <cp:revision>2</cp:revision>
  <dcterms:created xsi:type="dcterms:W3CDTF">2014-07-02T13:24:00Z</dcterms:created>
  <dcterms:modified xsi:type="dcterms:W3CDTF">2014-07-02T13:24:00Z</dcterms:modified>
</cp:coreProperties>
</file>